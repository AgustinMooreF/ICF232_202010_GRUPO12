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9E28" w14:textId="77777777" w:rsidR="00473760" w:rsidRDefault="00B210EE">
      <w:pPr>
        <w:pStyle w:val="Title"/>
        <w:jc w:val="right"/>
      </w:pPr>
      <w:bookmarkStart w:id="0" w:name="_GoBack"/>
      <w:bookmarkEnd w:id="0"/>
      <w:r>
        <w:t>Biblioteca UNAB</w:t>
      </w:r>
    </w:p>
    <w:p w14:paraId="080B5BBF" w14:textId="3D853DCD" w:rsidR="00473760" w:rsidRDefault="00DD6B8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2C0F50">
        <w:t>Sistema web de ventas</w:t>
      </w:r>
      <w:r>
        <w:fldChar w:fldCharType="end"/>
      </w:r>
    </w:p>
    <w:p w14:paraId="36CB617D" w14:textId="77777777" w:rsidR="00473760" w:rsidRDefault="00473760">
      <w:pPr>
        <w:pStyle w:val="Title"/>
        <w:jc w:val="right"/>
      </w:pPr>
    </w:p>
    <w:p w14:paraId="3367CD9B" w14:textId="36A36F1F" w:rsidR="00473760" w:rsidRDefault="00B67A05">
      <w:pPr>
        <w:pStyle w:val="Title"/>
        <w:jc w:val="right"/>
        <w:rPr>
          <w:sz w:val="28"/>
        </w:rPr>
      </w:pPr>
      <w:r>
        <w:rPr>
          <w:sz w:val="28"/>
        </w:rPr>
        <w:t>Versión</w:t>
      </w:r>
      <w:r w:rsidR="00DD6B88">
        <w:rPr>
          <w:sz w:val="28"/>
        </w:rPr>
        <w:t xml:space="preserve"> 1.0</w:t>
      </w:r>
    </w:p>
    <w:p w14:paraId="30477AF1" w14:textId="77777777" w:rsidR="00473760" w:rsidRDefault="00473760"/>
    <w:p w14:paraId="41443BE7" w14:textId="77777777" w:rsidR="00473760" w:rsidRDefault="00473760"/>
    <w:p w14:paraId="71BAEA47" w14:textId="77777777" w:rsidR="00473760" w:rsidRDefault="00473760">
      <w:pPr>
        <w:pStyle w:val="BodyText"/>
      </w:pPr>
    </w:p>
    <w:p w14:paraId="2ABA8C12" w14:textId="77777777" w:rsidR="00473760" w:rsidRDefault="00473760">
      <w:pPr>
        <w:pStyle w:val="BodyText"/>
      </w:pPr>
    </w:p>
    <w:p w14:paraId="519C6621" w14:textId="77777777" w:rsidR="00473760" w:rsidRDefault="00473760">
      <w:pPr>
        <w:sectPr w:rsidR="0047376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806E6C9" w14:textId="77777777" w:rsidR="00473760" w:rsidRDefault="00DD6B88">
      <w:pPr>
        <w:pStyle w:val="Title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3760" w14:paraId="562AD549" w14:textId="77777777">
        <w:tc>
          <w:tcPr>
            <w:tcW w:w="2304" w:type="dxa"/>
          </w:tcPr>
          <w:p w14:paraId="3BD0B551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0C8A77C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3CCE2FB1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4D086581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473760" w14:paraId="1026EAA7" w14:textId="77777777">
        <w:tc>
          <w:tcPr>
            <w:tcW w:w="2304" w:type="dxa"/>
          </w:tcPr>
          <w:p w14:paraId="4445400A" w14:textId="21820EE2" w:rsidR="00473760" w:rsidRDefault="00B67A05">
            <w:pPr>
              <w:pStyle w:val="Tabletext"/>
            </w:pPr>
            <w:r>
              <w:t>13</w:t>
            </w:r>
            <w:r w:rsidR="009167B1">
              <w:t>/04/2020</w:t>
            </w:r>
          </w:p>
        </w:tc>
        <w:tc>
          <w:tcPr>
            <w:tcW w:w="1152" w:type="dxa"/>
          </w:tcPr>
          <w:p w14:paraId="2FB69667" w14:textId="7332AF5F" w:rsidR="00473760" w:rsidRDefault="00B67A05">
            <w:pPr>
              <w:pStyle w:val="Tabletext"/>
            </w:pPr>
            <w:r>
              <w:t>0.01</w:t>
            </w:r>
          </w:p>
        </w:tc>
        <w:tc>
          <w:tcPr>
            <w:tcW w:w="3744" w:type="dxa"/>
          </w:tcPr>
          <w:p w14:paraId="0AB4ADEF" w14:textId="035BEFCA" w:rsidR="00473760" w:rsidRPr="00B67A05" w:rsidRDefault="00B67A05">
            <w:pPr>
              <w:pStyle w:val="Tabletext"/>
            </w:pPr>
            <w:r>
              <w:t>Discusión del proyecto</w:t>
            </w:r>
          </w:p>
        </w:tc>
        <w:tc>
          <w:tcPr>
            <w:tcW w:w="2304" w:type="dxa"/>
          </w:tcPr>
          <w:p w14:paraId="50816C5C" w14:textId="3D27FE17" w:rsidR="00473760" w:rsidRDefault="00B67A05">
            <w:pPr>
              <w:pStyle w:val="Tabletext"/>
            </w:pPr>
            <w:r>
              <w:t>Agustin Moore</w:t>
            </w:r>
          </w:p>
        </w:tc>
      </w:tr>
      <w:tr w:rsidR="00473760" w14:paraId="1C8F93D0" w14:textId="77777777">
        <w:tc>
          <w:tcPr>
            <w:tcW w:w="2304" w:type="dxa"/>
          </w:tcPr>
          <w:p w14:paraId="4004CB5B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12FA2EDD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22E48EBB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3544697C" w14:textId="77777777" w:rsidR="00473760" w:rsidRDefault="00473760">
            <w:pPr>
              <w:pStyle w:val="Tabletext"/>
            </w:pPr>
          </w:p>
        </w:tc>
      </w:tr>
      <w:tr w:rsidR="00473760" w14:paraId="1DC64F41" w14:textId="77777777">
        <w:tc>
          <w:tcPr>
            <w:tcW w:w="2304" w:type="dxa"/>
          </w:tcPr>
          <w:p w14:paraId="4B265D44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19D4D737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55126D5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654B88A7" w14:textId="77777777" w:rsidR="00473760" w:rsidRDefault="00473760">
            <w:pPr>
              <w:pStyle w:val="Tabletext"/>
            </w:pPr>
          </w:p>
        </w:tc>
      </w:tr>
      <w:tr w:rsidR="00473760" w14:paraId="497C29F0" w14:textId="77777777">
        <w:tc>
          <w:tcPr>
            <w:tcW w:w="2304" w:type="dxa"/>
          </w:tcPr>
          <w:p w14:paraId="5BDB2942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01CAAF1C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57AC6863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0C2D860C" w14:textId="77777777" w:rsidR="00473760" w:rsidRDefault="00473760">
            <w:pPr>
              <w:pStyle w:val="Tabletext"/>
            </w:pPr>
          </w:p>
        </w:tc>
      </w:tr>
    </w:tbl>
    <w:p w14:paraId="3B61C324" w14:textId="77777777" w:rsidR="00473760" w:rsidRDefault="00473760"/>
    <w:p w14:paraId="30880596" w14:textId="77777777" w:rsidR="00473760" w:rsidRDefault="00DD6B88">
      <w:pPr>
        <w:pStyle w:val="Title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6D4B063C" w14:textId="77777777" w:rsidR="00B210EE" w:rsidRDefault="00DD6B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10EE">
        <w:rPr>
          <w:noProof/>
        </w:rPr>
        <w:t>1.</w:t>
      </w:r>
      <w:r w:rsidR="00B210EE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B210EE">
        <w:rPr>
          <w:noProof/>
        </w:rPr>
        <w:t>Brief Description</w:t>
      </w:r>
      <w:r w:rsidR="00B210EE">
        <w:rPr>
          <w:noProof/>
        </w:rPr>
        <w:tab/>
      </w:r>
      <w:r w:rsidR="00B210EE">
        <w:rPr>
          <w:noProof/>
        </w:rPr>
        <w:fldChar w:fldCharType="begin"/>
      </w:r>
      <w:r w:rsidR="00B210EE">
        <w:rPr>
          <w:noProof/>
        </w:rPr>
        <w:instrText xml:space="preserve"> PAGEREF _Toc36733883 \h </w:instrText>
      </w:r>
      <w:r w:rsidR="00B210EE">
        <w:rPr>
          <w:noProof/>
        </w:rPr>
      </w:r>
      <w:r w:rsidR="00B210EE">
        <w:rPr>
          <w:noProof/>
        </w:rPr>
        <w:fldChar w:fldCharType="separate"/>
      </w:r>
      <w:r w:rsidR="00B210EE">
        <w:rPr>
          <w:noProof/>
        </w:rPr>
        <w:t>4</w:t>
      </w:r>
      <w:r w:rsidR="00B210EE">
        <w:rPr>
          <w:noProof/>
        </w:rPr>
        <w:fldChar w:fldCharType="end"/>
      </w:r>
    </w:p>
    <w:p w14:paraId="723B1538" w14:textId="77777777" w:rsidR="00B210EE" w:rsidRDefault="00B210E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A9F50F" w14:textId="77777777" w:rsidR="00B210EE" w:rsidRDefault="00B210E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B3A10" w14:textId="77777777" w:rsidR="00B210EE" w:rsidRDefault="00B210E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3C73D9" w14:textId="30087B14" w:rsidR="00B210EE" w:rsidRDefault="00B210EE" w:rsidP="00807D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Postconditions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_Toc36733889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5634FAF6" w14:textId="4CA5ADD9" w:rsidR="00B210EE" w:rsidRDefault="00B210E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Special Requirements</w:t>
      </w:r>
      <w:r w:rsidRPr="00B210EE">
        <w:rPr>
          <w:noProof/>
          <w:lang w:val="es-419"/>
        </w:rPr>
        <w:tab/>
      </w:r>
      <w:r w:rsidR="00807D54">
        <w:rPr>
          <w:noProof/>
        </w:rPr>
        <w:t>6</w:t>
      </w:r>
    </w:p>
    <w:p w14:paraId="498C92DF" w14:textId="43A46453" w:rsidR="00B210EE" w:rsidRDefault="00B210EE" w:rsidP="00807D54">
      <w:pPr>
        <w:pStyle w:val="TOC2"/>
        <w:tabs>
          <w:tab w:val="left" w:pos="100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ab/>
      </w:r>
    </w:p>
    <w:p w14:paraId="30EB573E" w14:textId="77777777" w:rsidR="00473760" w:rsidRPr="00CA221C" w:rsidRDefault="00DD6B88">
      <w:pPr>
        <w:pStyle w:val="Title"/>
        <w:rPr>
          <w:lang w:val="en-US"/>
        </w:rPr>
      </w:pPr>
      <w:r>
        <w:rPr>
          <w:rFonts w:ascii="Times New Roman" w:hAnsi="Times New Roman"/>
          <w:sz w:val="20"/>
        </w:rPr>
        <w:fldChar w:fldCharType="end"/>
      </w:r>
      <w:r w:rsidRPr="00CA221C">
        <w:rPr>
          <w:lang w:val="en-US"/>
        </w:rPr>
        <w:br w:type="page"/>
      </w:r>
      <w:r>
        <w:lastRenderedPageBreak/>
        <w:fldChar w:fldCharType="begin"/>
      </w:r>
      <w:r w:rsidRPr="00CA221C">
        <w:rPr>
          <w:lang w:val="en-US"/>
        </w:rPr>
        <w:instrText xml:space="preserve">title  \* Mergeformat </w:instrText>
      </w:r>
      <w:r>
        <w:fldChar w:fldCharType="separate"/>
      </w:r>
      <w:r w:rsidR="00820D72" w:rsidRPr="00CA221C">
        <w:rPr>
          <w:lang w:val="en-US"/>
        </w:rPr>
        <w:t xml:space="preserve">Use-Case Specification: </w:t>
      </w:r>
      <w:proofErr w:type="spellStart"/>
      <w:r w:rsidR="00AB1262" w:rsidRPr="00CA221C">
        <w:rPr>
          <w:lang w:val="en-US"/>
        </w:rPr>
        <w:t>Prestar</w:t>
      </w:r>
      <w:proofErr w:type="spellEnd"/>
      <w:r w:rsidR="00AB1262" w:rsidRPr="00CA221C">
        <w:rPr>
          <w:lang w:val="en-US"/>
        </w:rPr>
        <w:t xml:space="preserve"> Libro</w:t>
      </w:r>
      <w:r>
        <w:fldChar w:fldCharType="end"/>
      </w:r>
      <w:bookmarkStart w:id="1" w:name="_Toc423410237"/>
      <w:bookmarkStart w:id="2" w:name="_Toc425054503"/>
      <w:r w:rsidRPr="00CA221C">
        <w:rPr>
          <w:lang w:val="en-US"/>
        </w:rPr>
        <w:t xml:space="preserve"> </w:t>
      </w:r>
      <w:bookmarkEnd w:id="1"/>
      <w:bookmarkEnd w:id="2"/>
    </w:p>
    <w:p w14:paraId="4F7EC462" w14:textId="77777777" w:rsidR="00473760" w:rsidRPr="002C0F50" w:rsidRDefault="00473760" w:rsidP="00AB1262">
      <w:pPr>
        <w:pStyle w:val="InfoBlue"/>
        <w:rPr>
          <w:lang w:val="en-US"/>
        </w:rPr>
      </w:pPr>
    </w:p>
    <w:p w14:paraId="4D40BBCB" w14:textId="77777777" w:rsidR="00473760" w:rsidRDefault="00DD6B88">
      <w:pPr>
        <w:pStyle w:val="Heading1"/>
      </w:pPr>
      <w:bookmarkStart w:id="3" w:name="_Toc423410238"/>
      <w:bookmarkStart w:id="4" w:name="_Toc425054504"/>
      <w:bookmarkStart w:id="5" w:name="_Toc18988767"/>
      <w:bookmarkStart w:id="6" w:name="_Toc36733883"/>
      <w:bookmarkStart w:id="7" w:name="_Toc423410239"/>
      <w:bookmarkStart w:id="8" w:name="_Toc425054505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3"/>
      <w:bookmarkEnd w:id="4"/>
      <w:bookmarkEnd w:id="5"/>
      <w:bookmarkEnd w:id="6"/>
      <w:proofErr w:type="spellEnd"/>
    </w:p>
    <w:p w14:paraId="47712C91" w14:textId="2B35078B" w:rsidR="00473760" w:rsidRPr="00AB1262" w:rsidRDefault="00AB1262" w:rsidP="00AB1262">
      <w:pPr>
        <w:pStyle w:val="InfoBlue"/>
      </w:pPr>
      <w:r w:rsidRPr="00AB1262">
        <w:t xml:space="preserve">El objetivo de este caso de uso es </w:t>
      </w:r>
      <w:r w:rsidR="00B63284">
        <w:t>mostrar la</w:t>
      </w:r>
      <w:r w:rsidR="00CA221C">
        <w:t xml:space="preserve"> UI del</w:t>
      </w:r>
      <w:r w:rsidR="00B63284">
        <w:t xml:space="preserve"> sistema web de ventas</w:t>
      </w:r>
      <w:r w:rsidR="00CA221C">
        <w:t xml:space="preserve"> considerand</w:t>
      </w:r>
      <w:r w:rsidR="006436F1">
        <w:t>o las interacciones del usuario y las</w:t>
      </w:r>
      <w:r w:rsidR="00CA221C">
        <w:t xml:space="preserve"> respuestas de la base de datos </w:t>
      </w:r>
      <w:r w:rsidR="006436F1">
        <w:t>tales como consultas.</w:t>
      </w:r>
    </w:p>
    <w:p w14:paraId="5BC79E00" w14:textId="77777777" w:rsidR="00473760" w:rsidRDefault="00DD6B88">
      <w:pPr>
        <w:pStyle w:val="Heading1"/>
        <w:widowControl/>
      </w:pPr>
      <w:bookmarkStart w:id="9" w:name="_Toc36733884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7"/>
      <w:bookmarkEnd w:id="8"/>
      <w:bookmarkEnd w:id="9"/>
      <w:proofErr w:type="spellEnd"/>
    </w:p>
    <w:p w14:paraId="14055259" w14:textId="77777777" w:rsidR="00AB1262" w:rsidRDefault="00AB1262" w:rsidP="00AB1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B1262" w14:paraId="08DCBA5F" w14:textId="77777777" w:rsidTr="00AB1262">
        <w:tc>
          <w:tcPr>
            <w:tcW w:w="988" w:type="dxa"/>
          </w:tcPr>
          <w:p w14:paraId="2B34ECD6" w14:textId="77777777" w:rsidR="00AB1262" w:rsidRDefault="00AB1262" w:rsidP="00AB1262">
            <w:r>
              <w:t>Paso</w:t>
            </w:r>
          </w:p>
        </w:tc>
        <w:tc>
          <w:tcPr>
            <w:tcW w:w="2268" w:type="dxa"/>
          </w:tcPr>
          <w:p w14:paraId="286E92AE" w14:textId="77777777" w:rsidR="00AB1262" w:rsidRDefault="00AB1262" w:rsidP="00AB1262">
            <w:r>
              <w:t>Rol</w:t>
            </w:r>
          </w:p>
        </w:tc>
        <w:tc>
          <w:tcPr>
            <w:tcW w:w="6094" w:type="dxa"/>
          </w:tcPr>
          <w:p w14:paraId="34FDD4E2" w14:textId="77777777" w:rsidR="00AB1262" w:rsidRDefault="00AB1262" w:rsidP="00AB1262">
            <w:r>
              <w:t>Acción</w:t>
            </w:r>
          </w:p>
        </w:tc>
      </w:tr>
      <w:tr w:rsidR="00AB1262" w:rsidRPr="002C0F50" w14:paraId="2F960AB4" w14:textId="77777777" w:rsidTr="00AB1262">
        <w:tc>
          <w:tcPr>
            <w:tcW w:w="988" w:type="dxa"/>
          </w:tcPr>
          <w:p w14:paraId="16E680F1" w14:textId="77777777" w:rsidR="00AB1262" w:rsidRDefault="00AB1262" w:rsidP="00AB1262">
            <w:r>
              <w:t>1</w:t>
            </w:r>
          </w:p>
        </w:tc>
        <w:tc>
          <w:tcPr>
            <w:tcW w:w="2268" w:type="dxa"/>
          </w:tcPr>
          <w:p w14:paraId="23ED5A65" w14:textId="2930D8F2" w:rsidR="00AB1262" w:rsidRDefault="00B63284" w:rsidP="00AB1262">
            <w:r>
              <w:t>Usuario</w:t>
            </w:r>
          </w:p>
        </w:tc>
        <w:tc>
          <w:tcPr>
            <w:tcW w:w="6094" w:type="dxa"/>
          </w:tcPr>
          <w:p w14:paraId="63B19B0C" w14:textId="478CF099" w:rsidR="00AB1262" w:rsidRPr="00AB1262" w:rsidRDefault="00B63284" w:rsidP="00AB1262">
            <w:pPr>
              <w:rPr>
                <w:lang w:val="es-419"/>
              </w:rPr>
            </w:pPr>
            <w:r>
              <w:rPr>
                <w:lang w:val="es-419"/>
              </w:rPr>
              <w:t>Ingresa al sitio web mediante su navegador.</w:t>
            </w:r>
          </w:p>
        </w:tc>
      </w:tr>
      <w:tr w:rsidR="00AB1262" w:rsidRPr="002C0F50" w14:paraId="459A7550" w14:textId="77777777" w:rsidTr="00AB1262">
        <w:tc>
          <w:tcPr>
            <w:tcW w:w="988" w:type="dxa"/>
          </w:tcPr>
          <w:p w14:paraId="2A257216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79966F89" w14:textId="6D4D3F94" w:rsidR="00AB1262" w:rsidRPr="00AB1262" w:rsidRDefault="00B63284" w:rsidP="00AB1262">
            <w:pPr>
              <w:rPr>
                <w:lang w:val="es-419"/>
              </w:rPr>
            </w:pPr>
            <w:r>
              <w:rPr>
                <w:lang w:val="es-419"/>
              </w:rPr>
              <w:t>Sitio web</w:t>
            </w:r>
          </w:p>
        </w:tc>
        <w:tc>
          <w:tcPr>
            <w:tcW w:w="6094" w:type="dxa"/>
          </w:tcPr>
          <w:p w14:paraId="1B41C7CB" w14:textId="52AB9CD0" w:rsidR="00AB1262" w:rsidRPr="00AB1262" w:rsidRDefault="00B63284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Despliega la pagina inicial </w:t>
            </w:r>
            <w:r w:rsidR="00D2575D">
              <w:rPr>
                <w:lang w:val="es-419"/>
              </w:rPr>
              <w:t>donde contiene una opción para hacer log-in o registrarse</w:t>
            </w:r>
          </w:p>
        </w:tc>
      </w:tr>
      <w:tr w:rsidR="00D2575D" w:rsidRPr="002C0F50" w14:paraId="026C7D33" w14:textId="77777777" w:rsidTr="00AB1262">
        <w:tc>
          <w:tcPr>
            <w:tcW w:w="988" w:type="dxa"/>
          </w:tcPr>
          <w:p w14:paraId="3D4E5C1B" w14:textId="5A63B0FA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023050FA" w14:textId="39F7170A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129F4025" w14:textId="17CA1D05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Ya que es primera vez que entra hace </w:t>
            </w:r>
            <w:proofErr w:type="spellStart"/>
            <w:r>
              <w:rPr>
                <w:lang w:val="es-419"/>
              </w:rPr>
              <w:t>click</w:t>
            </w:r>
            <w:proofErr w:type="spellEnd"/>
            <w:r>
              <w:rPr>
                <w:lang w:val="es-419"/>
              </w:rPr>
              <w:t xml:space="preserve"> en registrarse</w:t>
            </w:r>
          </w:p>
        </w:tc>
      </w:tr>
      <w:tr w:rsidR="00D2575D" w:rsidRPr="002C0F50" w14:paraId="6EE02805" w14:textId="77777777" w:rsidTr="00AB1262">
        <w:tc>
          <w:tcPr>
            <w:tcW w:w="988" w:type="dxa"/>
          </w:tcPr>
          <w:p w14:paraId="7C5BC69C" w14:textId="08DE842C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67DF486E" w14:textId="68FA8688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Sitio web</w:t>
            </w:r>
          </w:p>
        </w:tc>
        <w:tc>
          <w:tcPr>
            <w:tcW w:w="6094" w:type="dxa"/>
          </w:tcPr>
          <w:p w14:paraId="7BEA843E" w14:textId="717873CD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Redirige al usuario a un formulario de registro </w:t>
            </w:r>
          </w:p>
        </w:tc>
      </w:tr>
      <w:tr w:rsidR="00D2575D" w:rsidRPr="002C0F50" w14:paraId="5559E0E9" w14:textId="77777777" w:rsidTr="00AB1262">
        <w:tc>
          <w:tcPr>
            <w:tcW w:w="988" w:type="dxa"/>
          </w:tcPr>
          <w:p w14:paraId="757A25A3" w14:textId="5B814048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6A02C4DD" w14:textId="53614472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07474CCC" w14:textId="0ADAC11F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Llena el formulario de registro y hace </w:t>
            </w:r>
            <w:proofErr w:type="spellStart"/>
            <w:r>
              <w:rPr>
                <w:lang w:val="es-419"/>
              </w:rPr>
              <w:t>click</w:t>
            </w:r>
            <w:proofErr w:type="spellEnd"/>
            <w:r>
              <w:rPr>
                <w:lang w:val="es-419"/>
              </w:rPr>
              <w:t xml:space="preserve"> en enviar</w:t>
            </w:r>
          </w:p>
        </w:tc>
      </w:tr>
      <w:tr w:rsidR="00D2575D" w:rsidRPr="002C0F50" w14:paraId="445FE467" w14:textId="77777777" w:rsidTr="00AB1262">
        <w:tc>
          <w:tcPr>
            <w:tcW w:w="988" w:type="dxa"/>
          </w:tcPr>
          <w:p w14:paraId="4A9141D6" w14:textId="088C021F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2268" w:type="dxa"/>
          </w:tcPr>
          <w:p w14:paraId="41979AB7" w14:textId="4984AF54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Sitio web</w:t>
            </w:r>
          </w:p>
        </w:tc>
        <w:tc>
          <w:tcPr>
            <w:tcW w:w="6094" w:type="dxa"/>
          </w:tcPr>
          <w:p w14:paraId="70172E80" w14:textId="54AAF539" w:rsidR="00D2575D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Crea el usuario en base de datos y genera el token de sesión para que el usuario quede iniciado luego de llenar el formulario</w:t>
            </w:r>
          </w:p>
        </w:tc>
      </w:tr>
      <w:tr w:rsidR="00AB1262" w:rsidRPr="002C0F50" w14:paraId="24BE78D9" w14:textId="77777777" w:rsidTr="00AB1262">
        <w:tc>
          <w:tcPr>
            <w:tcW w:w="988" w:type="dxa"/>
          </w:tcPr>
          <w:p w14:paraId="51934B3D" w14:textId="3D8E5E6E" w:rsidR="00AB1262" w:rsidRPr="00AB1262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2268" w:type="dxa"/>
          </w:tcPr>
          <w:p w14:paraId="1ABA4073" w14:textId="6A8570D0" w:rsidR="00AB1262" w:rsidRPr="00AB1262" w:rsidRDefault="00C440DD" w:rsidP="00AB1262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764734B8" w14:textId="2CFD40B9" w:rsidR="00AB1262" w:rsidRPr="00AB1262" w:rsidRDefault="00235FE3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Busca la categoría que quiere en el </w:t>
            </w:r>
            <w:r w:rsidR="00CA221C">
              <w:rPr>
                <w:lang w:val="es-419"/>
              </w:rPr>
              <w:t>menú</w:t>
            </w:r>
            <w:r>
              <w:rPr>
                <w:lang w:val="es-419"/>
              </w:rPr>
              <w:t xml:space="preserve"> y le hace </w:t>
            </w:r>
            <w:proofErr w:type="spellStart"/>
            <w:r>
              <w:rPr>
                <w:lang w:val="es-419"/>
              </w:rPr>
              <w:t>click</w:t>
            </w:r>
            <w:proofErr w:type="spellEnd"/>
          </w:p>
        </w:tc>
      </w:tr>
      <w:tr w:rsidR="00AB1262" w:rsidRPr="002C0F50" w14:paraId="6B99D48D" w14:textId="77777777" w:rsidTr="00AB1262">
        <w:tc>
          <w:tcPr>
            <w:tcW w:w="988" w:type="dxa"/>
          </w:tcPr>
          <w:p w14:paraId="3A2ED601" w14:textId="19C969D2" w:rsidR="00AB1262" w:rsidRPr="00AB1262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2268" w:type="dxa"/>
          </w:tcPr>
          <w:p w14:paraId="31D4AE8B" w14:textId="1E91F9F9" w:rsidR="00AB1262" w:rsidRPr="00AB1262" w:rsidRDefault="00C440DD" w:rsidP="00AB1262">
            <w:pPr>
              <w:rPr>
                <w:lang w:val="es-419"/>
              </w:rPr>
            </w:pPr>
            <w:r>
              <w:rPr>
                <w:lang w:val="es-419"/>
              </w:rPr>
              <w:t>Sitio web</w:t>
            </w:r>
          </w:p>
        </w:tc>
        <w:tc>
          <w:tcPr>
            <w:tcW w:w="6094" w:type="dxa"/>
          </w:tcPr>
          <w:p w14:paraId="4738DD97" w14:textId="1E0F2251" w:rsidR="00AB1262" w:rsidRPr="00AB1262" w:rsidRDefault="00C440DD" w:rsidP="00AB1262">
            <w:pPr>
              <w:rPr>
                <w:lang w:val="es-419"/>
              </w:rPr>
            </w:pPr>
            <w:r>
              <w:rPr>
                <w:lang w:val="es-419"/>
              </w:rPr>
              <w:t>Trae de la base de datos los productos en stock y los despliega en una galería</w:t>
            </w:r>
          </w:p>
        </w:tc>
      </w:tr>
      <w:tr w:rsidR="00AB1262" w:rsidRPr="002C0F50" w14:paraId="177D64F0" w14:textId="77777777" w:rsidTr="00AB1262">
        <w:tc>
          <w:tcPr>
            <w:tcW w:w="988" w:type="dxa"/>
          </w:tcPr>
          <w:p w14:paraId="077C183E" w14:textId="525CD412" w:rsidR="00AB1262" w:rsidRPr="00AB1262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2268" w:type="dxa"/>
          </w:tcPr>
          <w:p w14:paraId="3EBAAF1B" w14:textId="059B7CCC" w:rsidR="00AB1262" w:rsidRPr="00AB1262" w:rsidRDefault="00C440D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1ADC7B93" w14:textId="34F74E79" w:rsidR="00AB1262" w:rsidRPr="00AB1262" w:rsidRDefault="00C440DD" w:rsidP="00AB1262">
            <w:pPr>
              <w:rPr>
                <w:lang w:val="es-419"/>
              </w:rPr>
            </w:pPr>
            <w:r>
              <w:rPr>
                <w:lang w:val="es-419"/>
              </w:rPr>
              <w:t>Busca el producto que necesita y aprieta el botón “comprar”</w:t>
            </w:r>
          </w:p>
        </w:tc>
      </w:tr>
      <w:tr w:rsidR="00AB1262" w:rsidRPr="002C0F50" w14:paraId="5279C009" w14:textId="77777777" w:rsidTr="00AB1262">
        <w:tc>
          <w:tcPr>
            <w:tcW w:w="988" w:type="dxa"/>
          </w:tcPr>
          <w:p w14:paraId="4095F6F2" w14:textId="1FF7F381" w:rsidR="00AB1262" w:rsidRPr="00AB1262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11</w:t>
            </w:r>
          </w:p>
        </w:tc>
        <w:tc>
          <w:tcPr>
            <w:tcW w:w="2268" w:type="dxa"/>
          </w:tcPr>
          <w:p w14:paraId="542F7EC0" w14:textId="6DE3ADA4" w:rsidR="00AB1262" w:rsidRPr="00AB1262" w:rsidRDefault="00C440D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Sitio web </w:t>
            </w:r>
          </w:p>
        </w:tc>
        <w:tc>
          <w:tcPr>
            <w:tcW w:w="6094" w:type="dxa"/>
          </w:tcPr>
          <w:p w14:paraId="3D1E679D" w14:textId="12D3F293" w:rsidR="00AB1262" w:rsidRPr="00AB1262" w:rsidRDefault="00C440D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Redirige al usuario a una </w:t>
            </w:r>
            <w:r w:rsidR="00CA221C">
              <w:rPr>
                <w:lang w:val="es-419"/>
              </w:rPr>
              <w:t>página</w:t>
            </w:r>
            <w:r>
              <w:rPr>
                <w:lang w:val="es-419"/>
              </w:rPr>
              <w:t xml:space="preserve"> para editar o llenar dirección de entrega y  le da las opciones de pago</w:t>
            </w:r>
          </w:p>
        </w:tc>
      </w:tr>
      <w:tr w:rsidR="00AB1262" w:rsidRPr="002C0F50" w14:paraId="4B85F46C" w14:textId="77777777" w:rsidTr="00D2575D">
        <w:trPr>
          <w:trHeight w:val="530"/>
        </w:trPr>
        <w:tc>
          <w:tcPr>
            <w:tcW w:w="988" w:type="dxa"/>
          </w:tcPr>
          <w:p w14:paraId="23C8F67B" w14:textId="2F238A32" w:rsidR="00AB1262" w:rsidRPr="00AB1262" w:rsidRDefault="00D2575D" w:rsidP="00AB1262">
            <w:pPr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  <w:tc>
          <w:tcPr>
            <w:tcW w:w="2268" w:type="dxa"/>
          </w:tcPr>
          <w:p w14:paraId="6FA4A505" w14:textId="554C5648" w:rsidR="00AB1262" w:rsidRPr="00AB1262" w:rsidRDefault="00C440DD" w:rsidP="00AB1262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1A5BB6F1" w14:textId="716F515B" w:rsidR="00AB1262" w:rsidRPr="00AB1262" w:rsidRDefault="00C440DD" w:rsidP="00CA221C">
            <w:pPr>
              <w:rPr>
                <w:lang w:val="es-419"/>
              </w:rPr>
            </w:pPr>
            <w:r>
              <w:rPr>
                <w:lang w:val="es-419"/>
              </w:rPr>
              <w:t>Elige opción de pago y luego paga donde le lle</w:t>
            </w:r>
            <w:r w:rsidR="00CA221C">
              <w:rPr>
                <w:lang w:val="es-419"/>
              </w:rPr>
              <w:t>gara un mail con información de</w:t>
            </w:r>
            <w:r>
              <w:rPr>
                <w:lang w:val="es-419"/>
              </w:rPr>
              <w:t>l pedido</w:t>
            </w:r>
          </w:p>
        </w:tc>
      </w:tr>
    </w:tbl>
    <w:p w14:paraId="6CFEA7E7" w14:textId="77777777" w:rsidR="00AB1262" w:rsidRPr="00AB1262" w:rsidRDefault="00AB1262" w:rsidP="00AB1262">
      <w:pPr>
        <w:rPr>
          <w:lang w:val="es-419"/>
        </w:rPr>
      </w:pPr>
    </w:p>
    <w:p w14:paraId="007C2C80" w14:textId="77777777" w:rsidR="00AB1262" w:rsidRPr="00AB1262" w:rsidRDefault="00AB1262" w:rsidP="00AB1262">
      <w:pPr>
        <w:rPr>
          <w:lang w:val="es-419"/>
        </w:rPr>
      </w:pPr>
    </w:p>
    <w:p w14:paraId="36C3ED69" w14:textId="77777777" w:rsidR="00473760" w:rsidRDefault="00DD6B88">
      <w:pPr>
        <w:pStyle w:val="Heading1"/>
      </w:pPr>
      <w:bookmarkStart w:id="10" w:name="_Toc423410241"/>
      <w:bookmarkStart w:id="11" w:name="_Toc425054507"/>
      <w:bookmarkStart w:id="12" w:name="_Toc36733885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10"/>
      <w:bookmarkEnd w:id="11"/>
      <w:bookmarkEnd w:id="12"/>
      <w:proofErr w:type="spellEnd"/>
    </w:p>
    <w:p w14:paraId="1577B6DB" w14:textId="3CA58CA5" w:rsidR="00473760" w:rsidRDefault="00300B0B">
      <w:r>
        <w:t xml:space="preserve">2.1 </w:t>
      </w:r>
      <w:r w:rsidR="00C440DD">
        <w:rPr>
          <w:b/>
        </w:rPr>
        <w:t>usuario no registrado</w:t>
      </w:r>
    </w:p>
    <w:p w14:paraId="2CAEA91B" w14:textId="77777777" w:rsidR="00300B0B" w:rsidRDefault="00300B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14:paraId="35042CEF" w14:textId="77777777" w:rsidTr="005F327C">
        <w:tc>
          <w:tcPr>
            <w:tcW w:w="988" w:type="dxa"/>
          </w:tcPr>
          <w:p w14:paraId="439A3777" w14:textId="77777777"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14:paraId="0E4EB516" w14:textId="77777777" w:rsidR="00300B0B" w:rsidRDefault="00300B0B" w:rsidP="005F327C">
            <w:r>
              <w:t>Rol</w:t>
            </w:r>
          </w:p>
        </w:tc>
        <w:tc>
          <w:tcPr>
            <w:tcW w:w="6094" w:type="dxa"/>
          </w:tcPr>
          <w:p w14:paraId="7C85D332" w14:textId="77777777" w:rsidR="00300B0B" w:rsidRDefault="00300B0B" w:rsidP="005F327C">
            <w:r>
              <w:t>Acción</w:t>
            </w:r>
          </w:p>
        </w:tc>
      </w:tr>
      <w:tr w:rsidR="00300B0B" w:rsidRPr="002C0F50" w14:paraId="5BFA5A73" w14:textId="77777777" w:rsidTr="005F327C">
        <w:tc>
          <w:tcPr>
            <w:tcW w:w="988" w:type="dxa"/>
          </w:tcPr>
          <w:p w14:paraId="7C3CABC1" w14:textId="77777777" w:rsidR="00300B0B" w:rsidRDefault="00300B0B" w:rsidP="005F327C">
            <w:r>
              <w:t>2.1.1</w:t>
            </w:r>
          </w:p>
        </w:tc>
        <w:tc>
          <w:tcPr>
            <w:tcW w:w="2268" w:type="dxa"/>
          </w:tcPr>
          <w:p w14:paraId="3E9610A3" w14:textId="1F6216CE" w:rsidR="00300B0B" w:rsidRDefault="00C440DD" w:rsidP="005F327C">
            <w:r>
              <w:t>Usuario</w:t>
            </w:r>
          </w:p>
        </w:tc>
        <w:tc>
          <w:tcPr>
            <w:tcW w:w="6094" w:type="dxa"/>
          </w:tcPr>
          <w:p w14:paraId="1E090B11" w14:textId="28C1468F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El usuario llega al paso 5 </w:t>
            </w:r>
            <w:r w:rsidR="00CA221C">
              <w:rPr>
                <w:lang w:val="es-419"/>
              </w:rPr>
              <w:t>del</w:t>
            </w:r>
            <w:r>
              <w:rPr>
                <w:lang w:val="es-419"/>
              </w:rPr>
              <w:t xml:space="preserve"> flujo básico</w:t>
            </w:r>
          </w:p>
        </w:tc>
      </w:tr>
      <w:tr w:rsidR="00300B0B" w:rsidRPr="002C0F50" w14:paraId="524EC3EF" w14:textId="77777777" w:rsidTr="005F327C">
        <w:tc>
          <w:tcPr>
            <w:tcW w:w="988" w:type="dxa"/>
          </w:tcPr>
          <w:p w14:paraId="2E6CCE5C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2.1.2</w:t>
            </w:r>
          </w:p>
        </w:tc>
        <w:tc>
          <w:tcPr>
            <w:tcW w:w="2268" w:type="dxa"/>
          </w:tcPr>
          <w:p w14:paraId="1F357E6F" w14:textId="7DC72C1A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Sitio web </w:t>
            </w:r>
          </w:p>
        </w:tc>
        <w:tc>
          <w:tcPr>
            <w:tcW w:w="6094" w:type="dxa"/>
          </w:tcPr>
          <w:p w14:paraId="62402816" w14:textId="16C1E3C2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Revisa si esta </w:t>
            </w:r>
            <w:proofErr w:type="spellStart"/>
            <w:r>
              <w:rPr>
                <w:lang w:val="es-419"/>
              </w:rPr>
              <w:t>logeado</w:t>
            </w:r>
            <w:proofErr w:type="spellEnd"/>
            <w:r>
              <w:rPr>
                <w:lang w:val="es-419"/>
              </w:rPr>
              <w:t xml:space="preserve"> el usuario y si no le pide crear cuenta o hacer log-in</w:t>
            </w:r>
          </w:p>
        </w:tc>
      </w:tr>
      <w:tr w:rsidR="00300B0B" w:rsidRPr="002C0F50" w14:paraId="3AF91A86" w14:textId="77777777" w:rsidTr="005F327C">
        <w:tc>
          <w:tcPr>
            <w:tcW w:w="988" w:type="dxa"/>
          </w:tcPr>
          <w:p w14:paraId="32BF8FE7" w14:textId="589F1D77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>2.1.3</w:t>
            </w:r>
          </w:p>
        </w:tc>
        <w:tc>
          <w:tcPr>
            <w:tcW w:w="2268" w:type="dxa"/>
          </w:tcPr>
          <w:p w14:paraId="7A004FDB" w14:textId="033FA514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79047493" w14:textId="6FF3AC77" w:rsidR="00300B0B" w:rsidRPr="00AB1262" w:rsidRDefault="00CA221C" w:rsidP="005F327C">
            <w:pPr>
              <w:rPr>
                <w:lang w:val="es-419"/>
              </w:rPr>
            </w:pPr>
            <w:r>
              <w:rPr>
                <w:lang w:val="es-419"/>
              </w:rPr>
              <w:t>Se crea cue</w:t>
            </w:r>
            <w:r w:rsidR="00C440DD">
              <w:rPr>
                <w:lang w:val="es-419"/>
              </w:rPr>
              <w:t>nta en el caso de no tener una</w:t>
            </w:r>
          </w:p>
        </w:tc>
      </w:tr>
    </w:tbl>
    <w:p w14:paraId="017B488C" w14:textId="77777777" w:rsidR="00300B0B" w:rsidRPr="00300B0B" w:rsidRDefault="00300B0B">
      <w:pPr>
        <w:rPr>
          <w:lang w:val="es-419"/>
        </w:rPr>
      </w:pPr>
    </w:p>
    <w:p w14:paraId="719AC95F" w14:textId="7E0C07FD" w:rsidR="00300B0B" w:rsidRDefault="00300B0B">
      <w:pPr>
        <w:rPr>
          <w:lang w:val="es-419"/>
        </w:rPr>
      </w:pPr>
      <w:r>
        <w:rPr>
          <w:lang w:val="es-419"/>
        </w:rPr>
        <w:t xml:space="preserve">2.2 </w:t>
      </w:r>
      <w:r w:rsidR="00235FE3">
        <w:rPr>
          <w:b/>
          <w:lang w:val="es-419"/>
        </w:rPr>
        <w:t>C</w:t>
      </w:r>
      <w:r w:rsidR="00C440DD">
        <w:rPr>
          <w:b/>
          <w:lang w:val="es-419"/>
        </w:rPr>
        <w:t>ambio de dirección de entrega</w:t>
      </w:r>
    </w:p>
    <w:p w14:paraId="5A2C294A" w14:textId="77777777" w:rsidR="00300B0B" w:rsidRDefault="00300B0B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14:paraId="55AEA30D" w14:textId="77777777" w:rsidTr="005F327C">
        <w:tc>
          <w:tcPr>
            <w:tcW w:w="988" w:type="dxa"/>
          </w:tcPr>
          <w:p w14:paraId="6B38D0ED" w14:textId="77777777"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14:paraId="7DB3F427" w14:textId="77777777" w:rsidR="00300B0B" w:rsidRDefault="00300B0B" w:rsidP="005F327C">
            <w:r>
              <w:t>Rol</w:t>
            </w:r>
          </w:p>
        </w:tc>
        <w:tc>
          <w:tcPr>
            <w:tcW w:w="6094" w:type="dxa"/>
          </w:tcPr>
          <w:p w14:paraId="7BAA7746" w14:textId="77777777" w:rsidR="00300B0B" w:rsidRDefault="00300B0B" w:rsidP="005F327C">
            <w:r>
              <w:t>Acción</w:t>
            </w:r>
          </w:p>
        </w:tc>
      </w:tr>
      <w:tr w:rsidR="00300B0B" w:rsidRPr="002C0F50" w14:paraId="03DC3EF7" w14:textId="77777777" w:rsidTr="005F327C">
        <w:tc>
          <w:tcPr>
            <w:tcW w:w="988" w:type="dxa"/>
          </w:tcPr>
          <w:p w14:paraId="27B215D9" w14:textId="77777777" w:rsidR="00300B0B" w:rsidRDefault="00300B0B" w:rsidP="005F327C">
            <w:r>
              <w:t>2.2.1</w:t>
            </w:r>
          </w:p>
        </w:tc>
        <w:tc>
          <w:tcPr>
            <w:tcW w:w="2268" w:type="dxa"/>
          </w:tcPr>
          <w:p w14:paraId="75FCDD6D" w14:textId="2D895E7F" w:rsidR="00300B0B" w:rsidRDefault="00C440DD" w:rsidP="005F327C">
            <w:r>
              <w:t>Sitio web</w:t>
            </w:r>
          </w:p>
        </w:tc>
        <w:tc>
          <w:tcPr>
            <w:tcW w:w="6094" w:type="dxa"/>
          </w:tcPr>
          <w:p w14:paraId="00C79643" w14:textId="2C92491E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Al llegar al paso 6 de flujo básico </w:t>
            </w:r>
          </w:p>
        </w:tc>
      </w:tr>
      <w:tr w:rsidR="00300B0B" w:rsidRPr="002C0F50" w14:paraId="0C891E6A" w14:textId="77777777" w:rsidTr="005F327C">
        <w:tc>
          <w:tcPr>
            <w:tcW w:w="988" w:type="dxa"/>
          </w:tcPr>
          <w:p w14:paraId="33684D2B" w14:textId="77777777" w:rsidR="00300B0B" w:rsidRPr="00AB1262" w:rsidRDefault="00300B0B" w:rsidP="005F327C">
            <w:pPr>
              <w:rPr>
                <w:lang w:val="es-419"/>
              </w:rPr>
            </w:pPr>
            <w:r>
              <w:rPr>
                <w:lang w:val="es-419"/>
              </w:rPr>
              <w:t>2.2.2</w:t>
            </w:r>
          </w:p>
        </w:tc>
        <w:tc>
          <w:tcPr>
            <w:tcW w:w="2268" w:type="dxa"/>
          </w:tcPr>
          <w:p w14:paraId="43653BE0" w14:textId="276082F3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1DB6E558" w14:textId="1B659532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>El usuario decide cambiar dirección de entrega</w:t>
            </w:r>
          </w:p>
        </w:tc>
      </w:tr>
      <w:tr w:rsidR="00300B0B" w:rsidRPr="002C0F50" w14:paraId="6C47C1D8" w14:textId="77777777" w:rsidTr="005F327C">
        <w:tc>
          <w:tcPr>
            <w:tcW w:w="988" w:type="dxa"/>
          </w:tcPr>
          <w:p w14:paraId="036079E4" w14:textId="78B4ABA3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>2.2.3</w:t>
            </w:r>
          </w:p>
        </w:tc>
        <w:tc>
          <w:tcPr>
            <w:tcW w:w="2268" w:type="dxa"/>
          </w:tcPr>
          <w:p w14:paraId="2730C7D7" w14:textId="34B082F1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 xml:space="preserve">Sitio web </w:t>
            </w:r>
          </w:p>
        </w:tc>
        <w:tc>
          <w:tcPr>
            <w:tcW w:w="6094" w:type="dxa"/>
          </w:tcPr>
          <w:p w14:paraId="156F5CCC" w14:textId="475A1A5B" w:rsidR="00300B0B" w:rsidRPr="00AB1262" w:rsidRDefault="00C440DD" w:rsidP="005F327C">
            <w:pPr>
              <w:rPr>
                <w:lang w:val="es-419"/>
              </w:rPr>
            </w:pPr>
            <w:r>
              <w:rPr>
                <w:lang w:val="es-419"/>
              </w:rPr>
              <w:t>En el paso 6 de flujo básico se le da la opción para editar dirección de entrega</w:t>
            </w:r>
          </w:p>
        </w:tc>
      </w:tr>
    </w:tbl>
    <w:p w14:paraId="17E45D1A" w14:textId="77777777" w:rsidR="00300B0B" w:rsidRDefault="00300B0B">
      <w:pPr>
        <w:rPr>
          <w:lang w:val="es-419"/>
        </w:rPr>
      </w:pPr>
    </w:p>
    <w:p w14:paraId="2ED47BFF" w14:textId="257DB76A" w:rsidR="00300B0B" w:rsidRDefault="00300B0B">
      <w:pPr>
        <w:rPr>
          <w:b/>
          <w:lang w:val="es-419"/>
        </w:rPr>
      </w:pPr>
      <w:r>
        <w:rPr>
          <w:lang w:val="es-419"/>
        </w:rPr>
        <w:t xml:space="preserve">3.1 </w:t>
      </w:r>
      <w:r w:rsidR="00235FE3">
        <w:rPr>
          <w:b/>
          <w:lang w:val="es-419"/>
        </w:rPr>
        <w:t>P</w:t>
      </w:r>
      <w:r w:rsidR="00091D06">
        <w:rPr>
          <w:b/>
          <w:lang w:val="es-419"/>
        </w:rPr>
        <w:t>agina en mantenimiento</w:t>
      </w:r>
    </w:p>
    <w:p w14:paraId="28A5BF67" w14:textId="77777777" w:rsidR="00300B0B" w:rsidRDefault="00300B0B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300B0B" w14:paraId="154EE002" w14:textId="77777777" w:rsidTr="005F327C">
        <w:tc>
          <w:tcPr>
            <w:tcW w:w="988" w:type="dxa"/>
          </w:tcPr>
          <w:p w14:paraId="79AC9D1E" w14:textId="77777777" w:rsidR="00300B0B" w:rsidRDefault="00300B0B" w:rsidP="005F327C">
            <w:r>
              <w:t>Paso</w:t>
            </w:r>
          </w:p>
        </w:tc>
        <w:tc>
          <w:tcPr>
            <w:tcW w:w="2268" w:type="dxa"/>
          </w:tcPr>
          <w:p w14:paraId="6E148BC5" w14:textId="77777777" w:rsidR="00300B0B" w:rsidRDefault="00300B0B" w:rsidP="005F327C">
            <w:r>
              <w:t>Rol</w:t>
            </w:r>
          </w:p>
        </w:tc>
        <w:tc>
          <w:tcPr>
            <w:tcW w:w="6094" w:type="dxa"/>
          </w:tcPr>
          <w:p w14:paraId="2542F8C8" w14:textId="77777777" w:rsidR="00300B0B" w:rsidRDefault="00300B0B" w:rsidP="005F327C">
            <w:r>
              <w:t>Acción</w:t>
            </w:r>
          </w:p>
        </w:tc>
      </w:tr>
      <w:tr w:rsidR="00300B0B" w:rsidRPr="002C0F50" w14:paraId="1D8511B9" w14:textId="77777777" w:rsidTr="005F327C">
        <w:tc>
          <w:tcPr>
            <w:tcW w:w="988" w:type="dxa"/>
          </w:tcPr>
          <w:p w14:paraId="0DF46DEB" w14:textId="77777777" w:rsidR="00300B0B" w:rsidRPr="00300B0B" w:rsidRDefault="00300B0B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lastRenderedPageBreak/>
              <w:t>3.</w:t>
            </w:r>
            <w:r>
              <w:rPr>
                <w:lang w:val="es-419"/>
              </w:rPr>
              <w:t>1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752984E5" w14:textId="66C63573" w:rsidR="00300B0B" w:rsidRPr="00300B0B" w:rsidRDefault="00091D06" w:rsidP="005F327C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54DC2BB1" w14:textId="50E077EB" w:rsidR="00300B0B" w:rsidRPr="00AB1262" w:rsidRDefault="00091D06" w:rsidP="00300B0B">
            <w:pPr>
              <w:rPr>
                <w:lang w:val="es-419"/>
              </w:rPr>
            </w:pPr>
            <w:r>
              <w:rPr>
                <w:lang w:val="es-419"/>
              </w:rPr>
              <w:t>Intenta ingresar al sitio web en su navegador</w:t>
            </w:r>
          </w:p>
        </w:tc>
      </w:tr>
      <w:tr w:rsidR="00300B0B" w:rsidRPr="002C0F50" w14:paraId="7EE0BA99" w14:textId="77777777" w:rsidTr="005F327C">
        <w:tc>
          <w:tcPr>
            <w:tcW w:w="988" w:type="dxa"/>
          </w:tcPr>
          <w:p w14:paraId="1505B9AE" w14:textId="77777777" w:rsidR="00300B0B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3.1</w:t>
            </w:r>
            <w:r w:rsidR="00300B0B">
              <w:rPr>
                <w:lang w:val="es-419"/>
              </w:rPr>
              <w:t>.2</w:t>
            </w:r>
          </w:p>
        </w:tc>
        <w:tc>
          <w:tcPr>
            <w:tcW w:w="2268" w:type="dxa"/>
          </w:tcPr>
          <w:p w14:paraId="17B10907" w14:textId="564F2948" w:rsidR="00300B0B" w:rsidRPr="00AB1262" w:rsidRDefault="00091D06" w:rsidP="005F327C">
            <w:pPr>
              <w:rPr>
                <w:lang w:val="es-419"/>
              </w:rPr>
            </w:pPr>
            <w:r>
              <w:rPr>
                <w:lang w:val="es-419"/>
              </w:rPr>
              <w:t>Sitio web</w:t>
            </w:r>
          </w:p>
        </w:tc>
        <w:tc>
          <w:tcPr>
            <w:tcW w:w="6094" w:type="dxa"/>
          </w:tcPr>
          <w:p w14:paraId="7DB40996" w14:textId="7074A83E" w:rsidR="00300B0B" w:rsidRPr="00AB1262" w:rsidRDefault="00091D06" w:rsidP="005F327C">
            <w:pPr>
              <w:rPr>
                <w:lang w:val="es-419"/>
              </w:rPr>
            </w:pPr>
            <w:r>
              <w:rPr>
                <w:lang w:val="es-419"/>
              </w:rPr>
              <w:t>Redirecciona al usuario a una vista que tiene un mensaje de “sitio en manteni</w:t>
            </w:r>
            <w:r w:rsidR="00235FE3">
              <w:rPr>
                <w:lang w:val="es-419"/>
              </w:rPr>
              <w:t>mi</w:t>
            </w:r>
            <w:r>
              <w:rPr>
                <w:lang w:val="es-419"/>
              </w:rPr>
              <w:t>ento”</w:t>
            </w:r>
          </w:p>
        </w:tc>
      </w:tr>
      <w:tr w:rsidR="00300B0B" w:rsidRPr="002C0F50" w14:paraId="510AF205" w14:textId="77777777" w:rsidTr="005F327C">
        <w:tc>
          <w:tcPr>
            <w:tcW w:w="988" w:type="dxa"/>
          </w:tcPr>
          <w:p w14:paraId="0E636A35" w14:textId="77777777"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16EE3904" w14:textId="77777777" w:rsidR="00300B0B" w:rsidRPr="00AB1262" w:rsidRDefault="00300B0B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4C0E060D" w14:textId="77777777" w:rsidR="00300B0B" w:rsidRPr="00AB1262" w:rsidRDefault="00300B0B" w:rsidP="005F327C">
            <w:pPr>
              <w:rPr>
                <w:lang w:val="es-419"/>
              </w:rPr>
            </w:pPr>
          </w:p>
        </w:tc>
      </w:tr>
    </w:tbl>
    <w:p w14:paraId="2BF386BB" w14:textId="77777777" w:rsidR="00300B0B" w:rsidRDefault="00300B0B">
      <w:pPr>
        <w:rPr>
          <w:lang w:val="es-419"/>
        </w:rPr>
      </w:pPr>
    </w:p>
    <w:p w14:paraId="14DDE0FC" w14:textId="77777777" w:rsidR="005679DD" w:rsidRPr="00300B0B" w:rsidRDefault="005679DD">
      <w:pPr>
        <w:rPr>
          <w:lang w:val="es-419"/>
        </w:rPr>
      </w:pPr>
    </w:p>
    <w:p w14:paraId="1F0CEEB4" w14:textId="373EEFB9" w:rsidR="00300B0B" w:rsidRDefault="00300B0B">
      <w:pPr>
        <w:rPr>
          <w:lang w:val="es-419"/>
        </w:rPr>
      </w:pPr>
      <w:r>
        <w:rPr>
          <w:lang w:val="es-419"/>
        </w:rPr>
        <w:t>3.2</w:t>
      </w:r>
      <w:r w:rsidR="00235FE3">
        <w:rPr>
          <w:lang w:val="es-419"/>
        </w:rPr>
        <w:t xml:space="preserve"> </w:t>
      </w:r>
      <w:r w:rsidR="00235FE3">
        <w:rPr>
          <w:b/>
          <w:lang w:val="es-419"/>
        </w:rPr>
        <w:t>Producto sin stock</w:t>
      </w:r>
    </w:p>
    <w:p w14:paraId="4E2E29FC" w14:textId="77777777" w:rsidR="00300B0B" w:rsidRDefault="00300B0B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5679DD" w14:paraId="147603FF" w14:textId="77777777" w:rsidTr="005F327C">
        <w:tc>
          <w:tcPr>
            <w:tcW w:w="988" w:type="dxa"/>
          </w:tcPr>
          <w:p w14:paraId="5C0D8408" w14:textId="77777777" w:rsidR="005679DD" w:rsidRDefault="005679DD" w:rsidP="005F327C">
            <w:r>
              <w:t>Paso</w:t>
            </w:r>
          </w:p>
        </w:tc>
        <w:tc>
          <w:tcPr>
            <w:tcW w:w="2268" w:type="dxa"/>
          </w:tcPr>
          <w:p w14:paraId="0D8F1ECB" w14:textId="77777777" w:rsidR="005679DD" w:rsidRDefault="005679DD" w:rsidP="005F327C">
            <w:r>
              <w:t>Rol</w:t>
            </w:r>
          </w:p>
        </w:tc>
        <w:tc>
          <w:tcPr>
            <w:tcW w:w="6094" w:type="dxa"/>
          </w:tcPr>
          <w:p w14:paraId="469D1D33" w14:textId="77777777" w:rsidR="005679DD" w:rsidRDefault="005679DD" w:rsidP="005F327C">
            <w:r>
              <w:t>Acción</w:t>
            </w:r>
          </w:p>
        </w:tc>
      </w:tr>
      <w:tr w:rsidR="005679DD" w:rsidRPr="002C0F50" w14:paraId="122148EA" w14:textId="77777777" w:rsidTr="005F327C">
        <w:tc>
          <w:tcPr>
            <w:tcW w:w="988" w:type="dxa"/>
          </w:tcPr>
          <w:p w14:paraId="0E8418A5" w14:textId="77777777" w:rsidR="005679DD" w:rsidRPr="00300B0B" w:rsidRDefault="005679DD" w:rsidP="005F327C">
            <w:pPr>
              <w:rPr>
                <w:lang w:val="es-419"/>
              </w:rPr>
            </w:pPr>
            <w:r w:rsidRPr="00300B0B">
              <w:rPr>
                <w:lang w:val="es-419"/>
              </w:rPr>
              <w:t>3.</w:t>
            </w:r>
            <w:r>
              <w:rPr>
                <w:lang w:val="es-419"/>
              </w:rPr>
              <w:t>2</w:t>
            </w:r>
            <w:r w:rsidRPr="00300B0B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7CB21E98" w14:textId="44710583" w:rsidR="005679DD" w:rsidRPr="00300B0B" w:rsidRDefault="00235FE3" w:rsidP="005F327C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584CB74F" w14:textId="1397BC37" w:rsidR="005679DD" w:rsidRPr="00AB1262" w:rsidRDefault="00235FE3" w:rsidP="005679DD">
            <w:pPr>
              <w:rPr>
                <w:lang w:val="es-419"/>
              </w:rPr>
            </w:pPr>
            <w:r>
              <w:rPr>
                <w:lang w:val="es-419"/>
              </w:rPr>
              <w:t xml:space="preserve">El Usuario llega al paso 10  del flujo básico y hace </w:t>
            </w:r>
            <w:proofErr w:type="spellStart"/>
            <w:r>
              <w:rPr>
                <w:lang w:val="es-419"/>
              </w:rPr>
              <w:t>click</w:t>
            </w:r>
            <w:proofErr w:type="spellEnd"/>
            <w:r>
              <w:rPr>
                <w:lang w:val="es-419"/>
              </w:rPr>
              <w:t xml:space="preserve"> en un producto</w:t>
            </w:r>
          </w:p>
        </w:tc>
      </w:tr>
      <w:tr w:rsidR="005679DD" w:rsidRPr="002C0F50" w14:paraId="12772903" w14:textId="77777777" w:rsidTr="005F327C">
        <w:tc>
          <w:tcPr>
            <w:tcW w:w="988" w:type="dxa"/>
          </w:tcPr>
          <w:p w14:paraId="21F6EC1C" w14:textId="77777777" w:rsidR="005679DD" w:rsidRPr="00AB1262" w:rsidRDefault="005679DD" w:rsidP="005F327C">
            <w:pPr>
              <w:rPr>
                <w:lang w:val="es-419"/>
              </w:rPr>
            </w:pPr>
            <w:r>
              <w:rPr>
                <w:lang w:val="es-419"/>
              </w:rPr>
              <w:t>3.2.2</w:t>
            </w:r>
          </w:p>
        </w:tc>
        <w:tc>
          <w:tcPr>
            <w:tcW w:w="2268" w:type="dxa"/>
          </w:tcPr>
          <w:p w14:paraId="18CCC35E" w14:textId="10F3701C" w:rsidR="005679DD" w:rsidRPr="00AB1262" w:rsidRDefault="00235FE3" w:rsidP="005F327C">
            <w:pPr>
              <w:rPr>
                <w:lang w:val="es-419"/>
              </w:rPr>
            </w:pPr>
            <w:r>
              <w:rPr>
                <w:lang w:val="es-419"/>
              </w:rPr>
              <w:t>Sitio web</w:t>
            </w:r>
          </w:p>
        </w:tc>
        <w:tc>
          <w:tcPr>
            <w:tcW w:w="6094" w:type="dxa"/>
          </w:tcPr>
          <w:p w14:paraId="026FB4C9" w14:textId="4B7A041E" w:rsidR="005679DD" w:rsidRPr="00AB1262" w:rsidRDefault="00235FE3" w:rsidP="005F327C">
            <w:pPr>
              <w:rPr>
                <w:lang w:val="es-419"/>
              </w:rPr>
            </w:pPr>
            <w:r>
              <w:rPr>
                <w:lang w:val="es-419"/>
              </w:rPr>
              <w:t>Le devuelve un mensaje de tipo POP-UP  con un mensaje diciendo que el producto no se encuentra en stock</w:t>
            </w:r>
          </w:p>
        </w:tc>
      </w:tr>
      <w:tr w:rsidR="005679DD" w:rsidRPr="005679DD" w14:paraId="374E7F03" w14:textId="77777777" w:rsidTr="005F327C">
        <w:tc>
          <w:tcPr>
            <w:tcW w:w="988" w:type="dxa"/>
          </w:tcPr>
          <w:p w14:paraId="006D0F18" w14:textId="38216913" w:rsidR="005679DD" w:rsidRPr="00AB1262" w:rsidRDefault="005679DD" w:rsidP="005F327C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72E8BC45" w14:textId="367329EF" w:rsidR="005679DD" w:rsidRPr="00AB1262" w:rsidRDefault="005679DD" w:rsidP="005F327C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58B97E1" w14:textId="22FCDFC5" w:rsidR="005679DD" w:rsidRPr="005679DD" w:rsidRDefault="005679DD" w:rsidP="005F327C"/>
        </w:tc>
      </w:tr>
    </w:tbl>
    <w:p w14:paraId="596B5B9F" w14:textId="77777777" w:rsidR="005679DD" w:rsidRDefault="005679DD"/>
    <w:p w14:paraId="1AF9F922" w14:textId="77777777" w:rsidR="003223DD" w:rsidRPr="003223DD" w:rsidRDefault="003223DD">
      <w:pPr>
        <w:rPr>
          <w:lang w:val="es-419"/>
        </w:rPr>
      </w:pPr>
    </w:p>
    <w:p w14:paraId="02D75FB4" w14:textId="77777777" w:rsidR="003223DD" w:rsidRPr="003223DD" w:rsidRDefault="003223DD">
      <w:pPr>
        <w:rPr>
          <w:lang w:val="es-419"/>
        </w:rPr>
      </w:pPr>
    </w:p>
    <w:p w14:paraId="1B7F2168" w14:textId="77777777" w:rsidR="00473760" w:rsidRDefault="00DD6B88">
      <w:pPr>
        <w:pStyle w:val="Heading1"/>
        <w:widowControl/>
      </w:pPr>
      <w:bookmarkStart w:id="13" w:name="_Toc423410253"/>
      <w:bookmarkStart w:id="14" w:name="_Toc425054512"/>
      <w:bookmarkStart w:id="15" w:name="_Toc36733886"/>
      <w:proofErr w:type="spellStart"/>
      <w:r>
        <w:t>Preconditions</w:t>
      </w:r>
      <w:bookmarkEnd w:id="13"/>
      <w:bookmarkEnd w:id="14"/>
      <w:bookmarkEnd w:id="15"/>
      <w:proofErr w:type="spellEnd"/>
    </w:p>
    <w:p w14:paraId="77316248" w14:textId="2928347D" w:rsidR="00473760" w:rsidRPr="004811BB" w:rsidRDefault="00D2575D">
      <w:pPr>
        <w:pStyle w:val="Heading2"/>
        <w:widowControl/>
        <w:rPr>
          <w:b w:val="0"/>
          <w:lang w:val="es-419"/>
        </w:rPr>
      </w:pPr>
      <w:bookmarkStart w:id="16" w:name="_Toc36733887"/>
      <w:r>
        <w:rPr>
          <w:b w:val="0"/>
          <w:lang w:val="es-419"/>
        </w:rPr>
        <w:t>Los productos deben estar en la base de datos con sus respectivas características</w:t>
      </w:r>
      <w:r w:rsidR="004811BB" w:rsidRPr="004811BB">
        <w:rPr>
          <w:b w:val="0"/>
          <w:lang w:val="es-419"/>
        </w:rPr>
        <w:t>.</w:t>
      </w:r>
      <w:bookmarkEnd w:id="16"/>
    </w:p>
    <w:p w14:paraId="3C944A49" w14:textId="7557F1EB" w:rsidR="004811BB" w:rsidRDefault="00CA221C" w:rsidP="004811BB">
      <w:pPr>
        <w:pStyle w:val="Heading2"/>
        <w:widowControl/>
        <w:rPr>
          <w:lang w:val="es-419"/>
        </w:rPr>
      </w:pPr>
      <w:bookmarkStart w:id="17" w:name="_Toc36733888"/>
      <w:r>
        <w:rPr>
          <w:b w:val="0"/>
          <w:lang w:val="es-419"/>
        </w:rPr>
        <w:t>Las partes</w:t>
      </w:r>
      <w:r w:rsidR="00D2575D">
        <w:rPr>
          <w:b w:val="0"/>
          <w:lang w:val="es-419"/>
        </w:rPr>
        <w:t xml:space="preserve"> del sistema están funcionando correctamente y están conectados entre ellos (</w:t>
      </w:r>
      <w:proofErr w:type="spellStart"/>
      <w:r w:rsidR="00D2575D">
        <w:rPr>
          <w:b w:val="0"/>
          <w:lang w:val="es-419"/>
        </w:rPr>
        <w:t>front-end</w:t>
      </w:r>
      <w:proofErr w:type="spellEnd"/>
      <w:r w:rsidR="00D2575D">
        <w:rPr>
          <w:b w:val="0"/>
          <w:lang w:val="es-419"/>
        </w:rPr>
        <w:t xml:space="preserve"> y back-</w:t>
      </w:r>
      <w:proofErr w:type="spellStart"/>
      <w:r w:rsidR="00D2575D">
        <w:rPr>
          <w:b w:val="0"/>
          <w:lang w:val="es-419"/>
        </w:rPr>
        <w:t>end</w:t>
      </w:r>
      <w:proofErr w:type="spellEnd"/>
      <w:r w:rsidR="00D2575D">
        <w:rPr>
          <w:b w:val="0"/>
          <w:lang w:val="es-419"/>
        </w:rPr>
        <w:t>)</w:t>
      </w:r>
      <w:r w:rsidR="004811BB">
        <w:rPr>
          <w:lang w:val="es-419"/>
        </w:rPr>
        <w:t>.</w:t>
      </w:r>
      <w:bookmarkEnd w:id="17"/>
    </w:p>
    <w:p w14:paraId="1FF29C2D" w14:textId="77777777" w:rsidR="004811BB" w:rsidRPr="004811BB" w:rsidRDefault="004811BB" w:rsidP="004811BB">
      <w:pPr>
        <w:rPr>
          <w:lang w:val="es-419"/>
        </w:rPr>
      </w:pPr>
    </w:p>
    <w:p w14:paraId="395E3307" w14:textId="77777777" w:rsidR="00473760" w:rsidRDefault="00DD6B88">
      <w:pPr>
        <w:pStyle w:val="Heading1"/>
        <w:widowControl/>
      </w:pPr>
      <w:bookmarkStart w:id="18" w:name="_Toc423410255"/>
      <w:bookmarkStart w:id="19" w:name="_Toc425054514"/>
      <w:bookmarkStart w:id="20" w:name="_Toc36733889"/>
      <w:proofErr w:type="spellStart"/>
      <w:r>
        <w:t>Postconditions</w:t>
      </w:r>
      <w:bookmarkEnd w:id="18"/>
      <w:bookmarkEnd w:id="19"/>
      <w:bookmarkEnd w:id="20"/>
      <w:proofErr w:type="spellEnd"/>
    </w:p>
    <w:p w14:paraId="6DD874B9" w14:textId="51017044" w:rsidR="00473760" w:rsidRDefault="00D2575D">
      <w:pPr>
        <w:pStyle w:val="Heading2"/>
        <w:widowControl/>
        <w:rPr>
          <w:lang w:val="es-419"/>
        </w:rPr>
      </w:pPr>
      <w:bookmarkStart w:id="21" w:name="_Toc36733890"/>
      <w:r>
        <w:rPr>
          <w:b w:val="0"/>
          <w:lang w:val="es-419"/>
        </w:rPr>
        <w:t>Se debe validar el pago antes de procede</w:t>
      </w:r>
      <w:r w:rsidR="00807D54">
        <w:rPr>
          <w:b w:val="0"/>
          <w:lang w:val="es-419"/>
        </w:rPr>
        <w:t>r con el envió</w:t>
      </w:r>
      <w:r w:rsidR="004811BB">
        <w:rPr>
          <w:lang w:val="es-419"/>
        </w:rPr>
        <w:t>.</w:t>
      </w:r>
      <w:bookmarkEnd w:id="21"/>
    </w:p>
    <w:p w14:paraId="2402CD9A" w14:textId="59630B91" w:rsidR="009814E8" w:rsidRDefault="00807D54" w:rsidP="009814E8">
      <w:pPr>
        <w:pStyle w:val="Heading2"/>
        <w:widowControl/>
        <w:rPr>
          <w:lang w:val="es-419"/>
        </w:rPr>
      </w:pPr>
      <w:bookmarkStart w:id="22" w:name="_Toc36733891"/>
      <w:r>
        <w:rPr>
          <w:b w:val="0"/>
          <w:lang w:val="es-419"/>
        </w:rPr>
        <w:t>Se disminuye el stock de ese producto en el inventario una vez que sea validad el pago</w:t>
      </w:r>
      <w:r w:rsidR="009814E8">
        <w:rPr>
          <w:lang w:val="es-419"/>
        </w:rPr>
        <w:t>.</w:t>
      </w:r>
      <w:bookmarkEnd w:id="22"/>
    </w:p>
    <w:p w14:paraId="1A96521B" w14:textId="77777777" w:rsidR="009814E8" w:rsidRPr="009814E8" w:rsidRDefault="009814E8" w:rsidP="009814E8">
      <w:pPr>
        <w:rPr>
          <w:lang w:val="es-419"/>
        </w:rPr>
      </w:pPr>
    </w:p>
    <w:p w14:paraId="13D8A263" w14:textId="77777777" w:rsidR="004811BB" w:rsidRPr="004811BB" w:rsidRDefault="004811BB" w:rsidP="004811BB">
      <w:pPr>
        <w:rPr>
          <w:lang w:val="es-419"/>
        </w:rPr>
      </w:pPr>
    </w:p>
    <w:p w14:paraId="78DA7BDD" w14:textId="77777777" w:rsidR="00473760" w:rsidRDefault="00DD6B88">
      <w:pPr>
        <w:pStyle w:val="Heading1"/>
      </w:pPr>
      <w:bookmarkStart w:id="23" w:name="_Toc36733892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23"/>
      <w:proofErr w:type="spellEnd"/>
    </w:p>
    <w:p w14:paraId="70CECD8F" w14:textId="20FB9D32" w:rsidR="00DD6B88" w:rsidRDefault="00807D54">
      <w:pPr>
        <w:pStyle w:val="Heading2"/>
        <w:widowControl/>
        <w:rPr>
          <w:b w:val="0"/>
          <w:lang w:val="es-419"/>
        </w:rPr>
      </w:pPr>
      <w:r>
        <w:rPr>
          <w:b w:val="0"/>
          <w:lang w:val="es-419"/>
        </w:rPr>
        <w:t>El sistema debe ser capaz de buscar productos (más de 50), dentro de una base de datos.</w:t>
      </w:r>
    </w:p>
    <w:p w14:paraId="366B5944" w14:textId="7B2A6401" w:rsidR="00807D54" w:rsidRPr="00807D54" w:rsidRDefault="00807D54" w:rsidP="00807D54">
      <w:pPr>
        <w:ind w:left="720" w:hanging="720"/>
        <w:rPr>
          <w:lang w:val="es-419"/>
        </w:rPr>
      </w:pPr>
      <w:r>
        <w:rPr>
          <w:lang w:val="es-419"/>
        </w:rPr>
        <w:t xml:space="preserve">6.2 </w:t>
      </w:r>
      <w:r>
        <w:rPr>
          <w:lang w:val="es-419"/>
        </w:rPr>
        <w:tab/>
      </w:r>
      <w:r w:rsidRPr="00807D54">
        <w:rPr>
          <w:sz w:val="22"/>
          <w:szCs w:val="22"/>
          <w:lang w:val="es-419"/>
        </w:rPr>
        <w:t>El sistema debe ser capaz de correr en todos los navegadores tanto de escritorio</w:t>
      </w:r>
      <w:r w:rsidR="00CA221C">
        <w:rPr>
          <w:sz w:val="22"/>
          <w:szCs w:val="22"/>
          <w:lang w:val="es-419"/>
        </w:rPr>
        <w:t xml:space="preserve"> (sin discriminar antigüedad del S.O.)</w:t>
      </w:r>
      <w:r w:rsidRPr="00807D54">
        <w:rPr>
          <w:sz w:val="22"/>
          <w:szCs w:val="22"/>
          <w:lang w:val="es-419"/>
        </w:rPr>
        <w:t xml:space="preserve"> como de smartphone o Tablet</w:t>
      </w:r>
      <w:r>
        <w:rPr>
          <w:sz w:val="22"/>
          <w:szCs w:val="22"/>
          <w:lang w:val="es-419"/>
        </w:rPr>
        <w:t>.</w:t>
      </w:r>
    </w:p>
    <w:sectPr w:rsidR="00807D54" w:rsidRPr="00807D5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72475" w14:textId="77777777" w:rsidR="00CD6CB1" w:rsidRDefault="00CD6CB1">
      <w:pPr>
        <w:spacing w:line="240" w:lineRule="auto"/>
      </w:pPr>
      <w:r>
        <w:separator/>
      </w:r>
    </w:p>
  </w:endnote>
  <w:endnote w:type="continuationSeparator" w:id="0">
    <w:p w14:paraId="7B95050D" w14:textId="77777777" w:rsidR="00CD6CB1" w:rsidRDefault="00CD6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3760" w14:paraId="23EBF65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DD5342" w14:textId="77777777" w:rsidR="00473760" w:rsidRDefault="00DD6B88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FE1D2" w14:textId="06F2DDC1" w:rsidR="00473760" w:rsidRDefault="00DD6B88" w:rsidP="009167B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D6CB1">
            <w:fldChar w:fldCharType="begin"/>
          </w:r>
          <w:r w:rsidR="00CD6CB1">
            <w:instrText xml:space="preserve"> DOCPROPERTY "Company"  \* MERGEFORMAT </w:instrText>
          </w:r>
          <w:r w:rsidR="00CD6CB1">
            <w:fldChar w:fldCharType="separate"/>
          </w:r>
          <w:r w:rsidR="009167B1">
            <w:t>ICF232</w:t>
          </w:r>
          <w:r w:rsidR="00CD6CB1">
            <w:fldChar w:fldCharType="end"/>
          </w:r>
          <w:r w:rsidR="009167B1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11A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16FCC6" w14:textId="77777777" w:rsidR="00473760" w:rsidRDefault="00DD6B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436F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2E567393" w14:textId="77777777" w:rsidR="00473760" w:rsidRDefault="00473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84D6C" w14:textId="77777777" w:rsidR="00CD6CB1" w:rsidRDefault="00CD6CB1">
      <w:pPr>
        <w:spacing w:line="240" w:lineRule="auto"/>
      </w:pPr>
      <w:r>
        <w:separator/>
      </w:r>
    </w:p>
  </w:footnote>
  <w:footnote w:type="continuationSeparator" w:id="0">
    <w:p w14:paraId="7CAF094D" w14:textId="77777777" w:rsidR="00CD6CB1" w:rsidRDefault="00CD6C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B78EA" w14:textId="77777777" w:rsidR="00473760" w:rsidRDefault="00473760">
    <w:pPr>
      <w:rPr>
        <w:sz w:val="24"/>
      </w:rPr>
    </w:pPr>
  </w:p>
  <w:p w14:paraId="696A5B35" w14:textId="77777777" w:rsidR="00473760" w:rsidRDefault="00473760">
    <w:pPr>
      <w:pBdr>
        <w:top w:val="single" w:sz="6" w:space="1" w:color="auto"/>
      </w:pBdr>
      <w:rPr>
        <w:sz w:val="24"/>
      </w:rPr>
    </w:pPr>
  </w:p>
  <w:p w14:paraId="3039F4EB" w14:textId="058B4E0B" w:rsidR="00473760" w:rsidRDefault="002C0F50" w:rsidP="002C0F50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YANZZ</w:t>
    </w:r>
  </w:p>
  <w:p w14:paraId="3A75AE18" w14:textId="77777777" w:rsidR="00473760" w:rsidRDefault="00473760">
    <w:pPr>
      <w:pBdr>
        <w:bottom w:val="single" w:sz="6" w:space="1" w:color="auto"/>
      </w:pBdr>
      <w:jc w:val="right"/>
      <w:rPr>
        <w:sz w:val="24"/>
      </w:rPr>
    </w:pPr>
  </w:p>
  <w:p w14:paraId="4FA49693" w14:textId="77777777" w:rsidR="00473760" w:rsidRDefault="00473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73760" w14:paraId="702C6BC1" w14:textId="77777777">
      <w:tc>
        <w:tcPr>
          <w:tcW w:w="6379" w:type="dxa"/>
        </w:tcPr>
        <w:p w14:paraId="1A3C3265" w14:textId="739AD2C8" w:rsidR="00473760" w:rsidRDefault="00B67A05">
          <w:r>
            <w:t>Sistema web de ventas</w:t>
          </w:r>
        </w:p>
      </w:tc>
      <w:tc>
        <w:tcPr>
          <w:tcW w:w="3179" w:type="dxa"/>
        </w:tcPr>
        <w:p w14:paraId="12660DCF" w14:textId="7015BEEA" w:rsidR="00473760" w:rsidRDefault="009167B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B67A05">
            <w:t>Versión</w:t>
          </w:r>
          <w:r>
            <w:t xml:space="preserve">: </w:t>
          </w:r>
          <w:r w:rsidR="00B67A05">
            <w:t>0.01</w:t>
          </w:r>
        </w:p>
      </w:tc>
    </w:tr>
    <w:tr w:rsidR="00473760" w14:paraId="08E7BBE9" w14:textId="77777777">
      <w:tc>
        <w:tcPr>
          <w:tcW w:w="6379" w:type="dxa"/>
        </w:tcPr>
        <w:p w14:paraId="732EB5BC" w14:textId="049119A2" w:rsidR="00473760" w:rsidRPr="00CA221C" w:rsidRDefault="00DD6B88" w:rsidP="00B210EE">
          <w:pPr>
            <w:rPr>
              <w:lang w:val="en-US"/>
            </w:rPr>
          </w:pPr>
          <w:r>
            <w:fldChar w:fldCharType="begin"/>
          </w:r>
          <w:r w:rsidRPr="00CA221C">
            <w:rPr>
              <w:lang w:val="en-US"/>
            </w:rPr>
            <w:instrText xml:space="preserve">title  \* Mergeformat </w:instrText>
          </w:r>
          <w:r>
            <w:fldChar w:fldCharType="separate"/>
          </w:r>
          <w:r w:rsidR="00820D72" w:rsidRPr="00CA221C">
            <w:rPr>
              <w:lang w:val="en-US"/>
            </w:rPr>
            <w:t xml:space="preserve">Use-Case Specification: </w:t>
          </w:r>
          <w:proofErr w:type="spellStart"/>
          <w:r w:rsidR="00B67A05" w:rsidRPr="00CA221C">
            <w:rPr>
              <w:lang w:val="en-US"/>
            </w:rPr>
            <w:t>ventas</w:t>
          </w:r>
          <w:proofErr w:type="spellEnd"/>
          <w:r w:rsidR="00B67A05" w:rsidRPr="00CA221C">
            <w:rPr>
              <w:lang w:val="en-US"/>
            </w:rPr>
            <w:t xml:space="preserve"> online</w:t>
          </w:r>
          <w:r>
            <w:fldChar w:fldCharType="end"/>
          </w:r>
        </w:p>
      </w:tc>
      <w:tc>
        <w:tcPr>
          <w:tcW w:w="3179" w:type="dxa"/>
        </w:tcPr>
        <w:p w14:paraId="61FED96B" w14:textId="76A606FC" w:rsidR="00473760" w:rsidRDefault="00DD6B88">
          <w:r w:rsidRPr="00CA221C">
            <w:rPr>
              <w:lang w:val="en-US"/>
            </w:rPr>
            <w:t xml:space="preserve"> </w:t>
          </w:r>
          <w:r w:rsidR="009167B1" w:rsidRPr="00CA221C">
            <w:rPr>
              <w:lang w:val="en-US"/>
            </w:rPr>
            <w:t xml:space="preserve"> </w:t>
          </w:r>
          <w:r w:rsidR="009167B1">
            <w:t xml:space="preserve">Date:  </w:t>
          </w:r>
          <w:r w:rsidR="00B67A05">
            <w:t>13</w:t>
          </w:r>
          <w:r w:rsidR="009167B1">
            <w:t>/04/2020</w:t>
          </w:r>
        </w:p>
      </w:tc>
    </w:tr>
    <w:tr w:rsidR="00473760" w14:paraId="249652A7" w14:textId="77777777">
      <w:tc>
        <w:tcPr>
          <w:tcW w:w="9558" w:type="dxa"/>
          <w:gridSpan w:val="2"/>
        </w:tcPr>
        <w:p w14:paraId="3D208B8C" w14:textId="77777777" w:rsidR="00473760" w:rsidRDefault="00473760" w:rsidP="00B210EE"/>
      </w:tc>
    </w:tr>
  </w:tbl>
  <w:p w14:paraId="35ED8D83" w14:textId="77777777" w:rsidR="00473760" w:rsidRDefault="00473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A44E10"/>
    <w:multiLevelType w:val="multilevel"/>
    <w:tmpl w:val="23CEE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91D06"/>
    <w:rsid w:val="00235FE3"/>
    <w:rsid w:val="002A1634"/>
    <w:rsid w:val="002C0F50"/>
    <w:rsid w:val="00300B0B"/>
    <w:rsid w:val="003223DD"/>
    <w:rsid w:val="00473760"/>
    <w:rsid w:val="004811BB"/>
    <w:rsid w:val="00560708"/>
    <w:rsid w:val="005679DD"/>
    <w:rsid w:val="006436F1"/>
    <w:rsid w:val="00776695"/>
    <w:rsid w:val="0079636A"/>
    <w:rsid w:val="00807D54"/>
    <w:rsid w:val="00820D72"/>
    <w:rsid w:val="00872BAD"/>
    <w:rsid w:val="009022AC"/>
    <w:rsid w:val="009167B1"/>
    <w:rsid w:val="009814E8"/>
    <w:rsid w:val="00A311A5"/>
    <w:rsid w:val="00A579E4"/>
    <w:rsid w:val="00AB1262"/>
    <w:rsid w:val="00B210EE"/>
    <w:rsid w:val="00B4069F"/>
    <w:rsid w:val="00B41EF8"/>
    <w:rsid w:val="00B63284"/>
    <w:rsid w:val="00B67A05"/>
    <w:rsid w:val="00C440DD"/>
    <w:rsid w:val="00CA221C"/>
    <w:rsid w:val="00CD6CB1"/>
    <w:rsid w:val="00D2575D"/>
    <w:rsid w:val="00D45F11"/>
    <w:rsid w:val="00D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9AE1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CL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B1262"/>
    <w:pPr>
      <w:spacing w:after="120"/>
      <w:ind w:left="720"/>
    </w:pPr>
    <w:rPr>
      <w:lang w:val="es-419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eGrid">
    <w:name w:val="Table Grid"/>
    <w:basedOn w:val="TableNormal"/>
    <w:uiPriority w:val="39"/>
    <w:rsid w:val="00AB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ED9F-BD27-4F74-AA02-1CC3792C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0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MOORE FUENTES AGUSTÍN</cp:lastModifiedBy>
  <cp:revision>2</cp:revision>
  <cp:lastPrinted>2020-03-27T16:58:00Z</cp:lastPrinted>
  <dcterms:created xsi:type="dcterms:W3CDTF">2020-04-14T02:15:00Z</dcterms:created>
  <dcterms:modified xsi:type="dcterms:W3CDTF">2020-04-14T02:15:00Z</dcterms:modified>
</cp:coreProperties>
</file>